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3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03"/>
        <w:gridCol w:w="6779"/>
      </w:tblGrid>
      <w:tr w:rsidR="007D5541" w:rsidRPr="00333CD3" w14:paraId="3CF3DC42" w14:textId="77777777" w:rsidTr="007D5541">
        <w:trPr>
          <w:trHeight w:val="10412"/>
        </w:trPr>
        <w:tc>
          <w:tcPr>
            <w:tcW w:w="3603" w:type="dxa"/>
            <w:tcMar>
              <w:top w:w="504" w:type="dxa"/>
              <w:right w:w="720" w:type="dxa"/>
            </w:tcMar>
          </w:tcPr>
          <w:p w14:paraId="191D35D5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7332114" wp14:editId="1F88C03A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56753D1" id="Group_x0020_1" o:spid="_x0000_s1026" alt="Header graphics" style="position:absolute;margin-left:0;margin-top:-38.1pt;width:524.9pt;height:142.55pt;z-index:-251657216;mso-width-percent:858;mso-height-percent:180;mso-position-horizontal:left;mso-position-vertical-relative:page;mso-width-percent:858;mso-height-percent:180" coordsize="6665911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">
                      <v:rect id="Red_x0020_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ea4e4e [3204]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_x0020_circle" o:spid="_x0000_s1028" type="#_x0000_t23" style="position:absolute;width:1810488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jUtxQAA&#10;ANsAAAAPAAAAZHJzL2Rvd25yZXYueG1sRI9BSwMxFITvgv8hPMGLtNlqEdk2LatikV6KtdDr6+a5&#10;Wdy8hCR2t/31piB4HGbmG2a+HGwnjhRi61jBZFyAIK6dbrlRsPt8Gz2BiAlZY+eYFJwownJxfTXH&#10;UrueP+i4TY3IEI4lKjAp+VLKWBuyGMfOE2fvywWLKcvQSB2wz3DbyfuieJQWW84LBj29GKq/tz9W&#10;wfnw+nxX+YfVOvSrid9XZr9Jg1K3N0M1A5FoSP/hv/a7VjCdwuVL/g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j+NS3FAAAA2wAAAA8AAAAAAAAAAAAAAAAAlwIAAGRycy9k&#10;b3ducmV2LnhtbFBLBQYAAAAABAAEAPUAAACJAwAAAAA=&#10;" adj="626" fillcolor="#ea4e4e [3204]" stroked="f" strokeweight="1pt">
                        <v:stroke joinstyle="miter"/>
                      </v:shape>
                      <v:oval id="White_x0020_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FCVxQAA&#10;ANoAAAAPAAAAZHJzL2Rvd25yZXYueG1sRI/dasJAFITvBd9hOQXv6qaKpURXKf5R0LYYhdK7Q/Y0&#10;CWbPht3VpG/vFgpeDjPzDTNbdKYWV3K+sqzgaZiAIM6trrhQcDpuHl9A+ICssbZMCn7Jw2Le780w&#10;1bblA12zUIgIYZ+igjKEJpXS5yUZ9EPbEEfvxzqDIUpXSO2wjXBTy1GSPEuDFceFEhtalpSfs4tR&#10;sP/6OI/dZLv6fF/v2iwZT6ps963U4KF7nYII1IV7+L/9phWM4O9KvAFy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oUJXFAAAA2gAAAA8AAAAAAAAAAAAAAAAAlwIAAGRycy9k&#10;b3ducmV2LnhtbFBLBQYAAAAABAAEAPUAAACJAwAAAAA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0BEE2310C903A143B23CDBD358350609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340E61">
                  <w:t>KA</w:t>
                </w:r>
              </w:sdtContent>
            </w:sdt>
          </w:p>
          <w:p w14:paraId="10A6E3FB" w14:textId="77777777" w:rsidR="00A50939" w:rsidRPr="00333CD3" w:rsidRDefault="00064388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01ADF5029E66C048AF998877F6748A8D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6D84BF1D" w14:textId="418CCD11" w:rsidR="002C2CDD" w:rsidRPr="00333CD3" w:rsidRDefault="00810612" w:rsidP="007569C1">
            <w:r>
              <w:t>-</w:t>
            </w:r>
            <w:r w:rsidR="008A0E9E">
              <w:t xml:space="preserve">Design </w:t>
            </w:r>
            <w:r w:rsidR="00F94AF0">
              <w:t xml:space="preserve">and develop webpages, web apps, apps, and all types of human-computer interaction. </w:t>
            </w:r>
          </w:p>
          <w:p w14:paraId="18A4BED0" w14:textId="77777777" w:rsidR="002C2CDD" w:rsidRPr="00333CD3" w:rsidRDefault="00064388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2FC9609C0C720149B0B0096E4684B8F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0338EE09" w14:textId="77777777" w:rsidR="00F94AF0" w:rsidRDefault="00F94AF0" w:rsidP="00F94AF0">
            <w:pPr>
              <w:tabs>
                <w:tab w:val="left" w:pos="720"/>
                <w:tab w:val="left" w:pos="1440"/>
              </w:tabs>
              <w:suppressAutoHyphens/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-Proficient in Java, C, C++, HTML, CSS, </w:t>
            </w:r>
            <w:proofErr w:type="spellStart"/>
            <w:r>
              <w:rPr>
                <w:sz w:val="21"/>
                <w:szCs w:val="21"/>
              </w:rPr>
              <w:t>Javascript</w:t>
            </w:r>
            <w:proofErr w:type="spellEnd"/>
            <w:r>
              <w:rPr>
                <w:sz w:val="21"/>
                <w:szCs w:val="21"/>
              </w:rPr>
              <w:t>, Python</w:t>
            </w:r>
          </w:p>
          <w:p w14:paraId="3A1072C9" w14:textId="77777777" w:rsidR="00F94AF0" w:rsidRDefault="00F94AF0" w:rsidP="00F94AF0">
            <w:pPr>
              <w:tabs>
                <w:tab w:val="left" w:pos="720"/>
                <w:tab w:val="left" w:pos="1440"/>
              </w:tabs>
              <w:suppressAutoHyphens/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-Level of proficiency wit</w:t>
            </w:r>
            <w:r w:rsidR="00D525E2">
              <w:rPr>
                <w:sz w:val="21"/>
                <w:szCs w:val="21"/>
              </w:rPr>
              <w:t xml:space="preserve">h using Unix/Linux, vim/vi, the terminal, </w:t>
            </w:r>
            <w:proofErr w:type="spellStart"/>
            <w:r w:rsidR="00D525E2">
              <w:rPr>
                <w:sz w:val="21"/>
                <w:szCs w:val="21"/>
              </w:rPr>
              <w:t>Git</w:t>
            </w:r>
            <w:proofErr w:type="spellEnd"/>
          </w:p>
          <w:p w14:paraId="2410669C" w14:textId="77777777" w:rsidR="00D525E2" w:rsidRDefault="00D525E2" w:rsidP="00F94AF0">
            <w:pPr>
              <w:tabs>
                <w:tab w:val="left" w:pos="720"/>
                <w:tab w:val="left" w:pos="1440"/>
              </w:tabs>
              <w:suppressAutoHyphens/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-Created my own webpage for a class with html</w:t>
            </w:r>
          </w:p>
          <w:p w14:paraId="243D3422" w14:textId="77777777" w:rsidR="00D525E2" w:rsidRDefault="00D525E2" w:rsidP="00F94AF0">
            <w:pPr>
              <w:tabs>
                <w:tab w:val="left" w:pos="720"/>
                <w:tab w:val="left" w:pos="1440"/>
              </w:tabs>
              <w:suppressAutoHyphens/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-Created a few apps using HTML/CSS/</w:t>
            </w:r>
            <w:proofErr w:type="spellStart"/>
            <w:r>
              <w:rPr>
                <w:sz w:val="21"/>
                <w:szCs w:val="21"/>
              </w:rPr>
              <w:t>Javascript</w:t>
            </w:r>
            <w:proofErr w:type="spellEnd"/>
            <w:r>
              <w:rPr>
                <w:sz w:val="21"/>
                <w:szCs w:val="21"/>
              </w:rPr>
              <w:t xml:space="preserve">, helped improve on an app </w:t>
            </w:r>
            <w:proofErr w:type="spellStart"/>
            <w:r>
              <w:rPr>
                <w:i/>
                <w:sz w:val="21"/>
                <w:szCs w:val="21"/>
              </w:rPr>
              <w:t>Toothché</w:t>
            </w:r>
            <w:proofErr w:type="spellEnd"/>
          </w:p>
          <w:p w14:paraId="5B05BE70" w14:textId="77777777" w:rsidR="00D525E2" w:rsidRPr="00D525E2" w:rsidRDefault="00D525E2" w:rsidP="00F94AF0">
            <w:pPr>
              <w:tabs>
                <w:tab w:val="left" w:pos="720"/>
                <w:tab w:val="left" w:pos="1440"/>
              </w:tabs>
              <w:suppressAutoHyphens/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-Proficient in Microsoft Excel</w:t>
            </w:r>
          </w:p>
        </w:tc>
        <w:tc>
          <w:tcPr>
            <w:tcW w:w="6778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6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650"/>
            </w:tblGrid>
            <w:tr w:rsidR="00C612DA" w:rsidRPr="00333CD3" w14:paraId="4ABC632D" w14:textId="77777777" w:rsidTr="007D5541">
              <w:trPr>
                <w:trHeight w:val="90"/>
              </w:trPr>
              <w:tc>
                <w:tcPr>
                  <w:tcW w:w="6650" w:type="dxa"/>
                  <w:vAlign w:val="center"/>
                </w:tcPr>
                <w:p w14:paraId="0667B079" w14:textId="77777777" w:rsidR="00C612DA" w:rsidRPr="00333CD3" w:rsidRDefault="00064388" w:rsidP="008A0E9E">
                  <w:pPr>
                    <w:pStyle w:val="Heading1"/>
                    <w:jc w:val="center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C3E6E609829A724B8E9B520AF4708873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340E61">
                        <w:t>Karla E Avila</w:t>
                      </w:r>
                    </w:sdtContent>
                  </w:sdt>
                </w:p>
                <w:p w14:paraId="52E9C701" w14:textId="77777777" w:rsidR="00C612DA" w:rsidRPr="008A0E9E" w:rsidRDefault="00340E61" w:rsidP="00340E61">
                  <w:pPr>
                    <w:pStyle w:val="Heading2"/>
                    <w:jc w:val="left"/>
                    <w:outlineLvl w:val="1"/>
                    <w:rPr>
                      <w:sz w:val="18"/>
                      <w:szCs w:val="18"/>
                    </w:rPr>
                  </w:pPr>
                  <w:r w:rsidRPr="008A0E9E">
                    <w:rPr>
                      <w:sz w:val="18"/>
                      <w:szCs w:val="18"/>
                    </w:rPr>
                    <w:t>50 Williams st.</w:t>
                  </w:r>
                  <w:r w:rsidR="008A0E9E" w:rsidRPr="008A0E9E">
                    <w:rPr>
                      <w:sz w:val="18"/>
                      <w:szCs w:val="18"/>
                    </w:rPr>
                    <w:t xml:space="preserve">        </w:t>
                  </w:r>
                  <w:r w:rsidR="008A0E9E">
                    <w:rPr>
                      <w:sz w:val="18"/>
                      <w:szCs w:val="18"/>
                    </w:rPr>
                    <w:t xml:space="preserve">            </w:t>
                  </w:r>
                  <w:r w:rsidR="008A0E9E" w:rsidRPr="008A0E9E">
                    <w:rPr>
                      <w:sz w:val="18"/>
                      <w:szCs w:val="18"/>
                    </w:rPr>
                    <w:t xml:space="preserve">          </w:t>
                  </w:r>
                  <w:r w:rsidR="008A0E9E">
                    <w:rPr>
                      <w:sz w:val="18"/>
                      <w:szCs w:val="18"/>
                    </w:rPr>
                    <w:t xml:space="preserve">     </w:t>
                  </w:r>
                  <w:r w:rsidR="008A0E9E" w:rsidRPr="008A0E9E">
                    <w:rPr>
                      <w:sz w:val="18"/>
                      <w:szCs w:val="18"/>
                    </w:rPr>
                    <w:t>www.linkedin.com/in/karla-e-avila</w:t>
                  </w:r>
                </w:p>
                <w:p w14:paraId="6D846247" w14:textId="77777777" w:rsidR="00340E61" w:rsidRPr="008A0E9E" w:rsidRDefault="00340E61" w:rsidP="00340E61">
                  <w:pPr>
                    <w:pStyle w:val="Heading2"/>
                    <w:jc w:val="left"/>
                    <w:outlineLvl w:val="1"/>
                    <w:rPr>
                      <w:sz w:val="18"/>
                      <w:szCs w:val="18"/>
                    </w:rPr>
                  </w:pPr>
                  <w:r w:rsidRPr="008A0E9E">
                    <w:rPr>
                      <w:sz w:val="18"/>
                      <w:szCs w:val="18"/>
                    </w:rPr>
                    <w:t>San leandro, ca 94577</w:t>
                  </w:r>
                  <w:r w:rsidR="008A0E9E" w:rsidRPr="008A0E9E">
                    <w:rPr>
                      <w:sz w:val="18"/>
                      <w:szCs w:val="18"/>
                    </w:rPr>
                    <w:t xml:space="preserve"> </w:t>
                  </w:r>
                  <w:r w:rsidR="008A0E9E">
                    <w:rPr>
                      <w:sz w:val="18"/>
                      <w:szCs w:val="18"/>
                    </w:rPr>
                    <w:t xml:space="preserve">               </w:t>
                  </w:r>
                  <w:r w:rsidR="008A0E9E" w:rsidRPr="008A0E9E">
                    <w:rPr>
                      <w:sz w:val="18"/>
                      <w:szCs w:val="18"/>
                    </w:rPr>
                    <w:t xml:space="preserve">          </w:t>
                  </w:r>
                  <w:r w:rsidR="008A0E9E" w:rsidRPr="008A0E9E">
                    <w:rPr>
                      <w:sz w:val="18"/>
                      <w:szCs w:val="18"/>
                    </w:rPr>
                    <w:t>https://github.com/karlaeavila</w:t>
                  </w:r>
                </w:p>
                <w:p w14:paraId="0ABB33BC" w14:textId="77777777" w:rsidR="00340E61" w:rsidRPr="00333CD3" w:rsidRDefault="008A0E9E" w:rsidP="008A0E9E">
                  <w:pPr>
                    <w:pStyle w:val="Heading2"/>
                    <w:jc w:val="left"/>
                    <w:outlineLvl w:val="1"/>
                  </w:pPr>
                  <w:r w:rsidRPr="008A0E9E">
                    <w:rPr>
                      <w:sz w:val="18"/>
                      <w:szCs w:val="18"/>
                    </w:rPr>
                    <w:t>karla.e.avila@gmail.com</w:t>
                  </w:r>
                  <w:r>
                    <w:rPr>
                      <w:sz w:val="18"/>
                      <w:szCs w:val="18"/>
                    </w:rPr>
                    <w:t xml:space="preserve">                                               </w:t>
                  </w:r>
                  <w:r w:rsidRPr="008A0E9E">
                    <w:rPr>
                      <w:sz w:val="18"/>
                      <w:szCs w:val="18"/>
                    </w:rPr>
                    <w:t>+1 (510) 499-1439 (c)</w:t>
                  </w:r>
                </w:p>
              </w:tc>
            </w:tr>
          </w:tbl>
          <w:p w14:paraId="383591CF" w14:textId="77777777" w:rsidR="002C2CDD" w:rsidRPr="00333CD3" w:rsidRDefault="00412555" w:rsidP="007569C1">
            <w:pPr>
              <w:pStyle w:val="Heading3"/>
            </w:pPr>
            <w:r>
              <w:t>Experience</w:t>
            </w:r>
          </w:p>
          <w:p w14:paraId="7A279194" w14:textId="77777777" w:rsidR="002C2CDD" w:rsidRPr="00412555" w:rsidRDefault="00FE47D3" w:rsidP="007569C1">
            <w:pPr>
              <w:pStyle w:val="Heading4"/>
              <w:rPr>
                <w:sz w:val="18"/>
                <w:szCs w:val="18"/>
              </w:rPr>
            </w:pPr>
            <w:r w:rsidRPr="00412555">
              <w:rPr>
                <w:sz w:val="18"/>
                <w:szCs w:val="18"/>
              </w:rPr>
              <w:t>Intern</w:t>
            </w:r>
            <w:r w:rsidR="002C2CDD" w:rsidRPr="00412555">
              <w:rPr>
                <w:sz w:val="18"/>
                <w:szCs w:val="18"/>
              </w:rPr>
              <w:t xml:space="preserve"> • </w:t>
            </w:r>
            <w:r w:rsidRPr="00412555">
              <w:rPr>
                <w:sz w:val="18"/>
                <w:szCs w:val="18"/>
              </w:rPr>
              <w:t>Learning Equality</w:t>
            </w:r>
            <w:r w:rsidR="002C2CDD" w:rsidRPr="00412555">
              <w:rPr>
                <w:sz w:val="18"/>
                <w:szCs w:val="18"/>
              </w:rPr>
              <w:t xml:space="preserve"> • </w:t>
            </w:r>
            <w:r w:rsidRPr="00412555">
              <w:rPr>
                <w:sz w:val="18"/>
                <w:szCs w:val="18"/>
              </w:rPr>
              <w:t>Jan 2018-March 2018</w:t>
            </w:r>
          </w:p>
          <w:p w14:paraId="5B08E3BC" w14:textId="77777777" w:rsidR="002C2CDD" w:rsidRPr="00412555" w:rsidRDefault="00412555" w:rsidP="007569C1">
            <w:pPr>
              <w:rPr>
                <w:sz w:val="18"/>
                <w:szCs w:val="18"/>
              </w:rPr>
            </w:pPr>
            <w:r w:rsidRPr="00412555">
              <w:rPr>
                <w:sz w:val="18"/>
                <w:szCs w:val="18"/>
              </w:rPr>
              <w:t>-</w:t>
            </w:r>
            <w:r w:rsidR="00FE47D3" w:rsidRPr="00412555">
              <w:rPr>
                <w:sz w:val="18"/>
                <w:szCs w:val="18"/>
              </w:rPr>
              <w:t>Worked on a team of talented individuals</w:t>
            </w:r>
          </w:p>
          <w:p w14:paraId="7F157EA2" w14:textId="77777777" w:rsidR="00FE47D3" w:rsidRPr="00412555" w:rsidRDefault="00412555" w:rsidP="007569C1">
            <w:pPr>
              <w:rPr>
                <w:sz w:val="18"/>
                <w:szCs w:val="18"/>
              </w:rPr>
            </w:pPr>
            <w:r w:rsidRPr="00412555">
              <w:rPr>
                <w:sz w:val="18"/>
                <w:szCs w:val="18"/>
              </w:rPr>
              <w:t>-</w:t>
            </w:r>
            <w:r w:rsidR="00FE47D3" w:rsidRPr="00412555">
              <w:rPr>
                <w:sz w:val="18"/>
                <w:szCs w:val="18"/>
              </w:rPr>
              <w:t xml:space="preserve">Learned Vue.js </w:t>
            </w:r>
            <w:r w:rsidRPr="00412555">
              <w:rPr>
                <w:sz w:val="18"/>
                <w:szCs w:val="18"/>
              </w:rPr>
              <w:t xml:space="preserve">and worked with </w:t>
            </w:r>
            <w:proofErr w:type="spellStart"/>
            <w:r w:rsidRPr="00412555">
              <w:rPr>
                <w:sz w:val="18"/>
                <w:szCs w:val="18"/>
              </w:rPr>
              <w:t>Kolibri</w:t>
            </w:r>
            <w:proofErr w:type="spellEnd"/>
          </w:p>
          <w:p w14:paraId="76A7F6CC" w14:textId="77777777" w:rsidR="00412555" w:rsidRPr="00412555" w:rsidRDefault="00412555" w:rsidP="007569C1">
            <w:pPr>
              <w:rPr>
                <w:sz w:val="18"/>
                <w:szCs w:val="18"/>
              </w:rPr>
            </w:pPr>
            <w:r w:rsidRPr="00412555">
              <w:rPr>
                <w:sz w:val="18"/>
                <w:szCs w:val="18"/>
              </w:rPr>
              <w:t>-Resolved some issues on the frontend</w:t>
            </w:r>
          </w:p>
          <w:p w14:paraId="24B3EA52" w14:textId="77777777" w:rsidR="002C2CDD" w:rsidRPr="00412555" w:rsidRDefault="00660FF6" w:rsidP="007569C1">
            <w:pPr>
              <w:pStyle w:val="Heading4"/>
              <w:rPr>
                <w:sz w:val="18"/>
                <w:szCs w:val="18"/>
              </w:rPr>
            </w:pPr>
            <w:r w:rsidRPr="00412555">
              <w:rPr>
                <w:sz w:val="18"/>
                <w:szCs w:val="18"/>
              </w:rPr>
              <w:t>COGS 187a Designer Specialist • UCSD</w:t>
            </w:r>
            <w:r w:rsidR="002C2CDD" w:rsidRPr="00412555">
              <w:rPr>
                <w:sz w:val="18"/>
                <w:szCs w:val="18"/>
              </w:rPr>
              <w:t xml:space="preserve"> • </w:t>
            </w:r>
            <w:r w:rsidRPr="00412555">
              <w:rPr>
                <w:sz w:val="18"/>
                <w:szCs w:val="18"/>
              </w:rPr>
              <w:t>July 2017-sept</w:t>
            </w:r>
            <w:r w:rsidR="00412555">
              <w:rPr>
                <w:sz w:val="18"/>
                <w:szCs w:val="18"/>
              </w:rPr>
              <w:t xml:space="preserve"> </w:t>
            </w:r>
            <w:r w:rsidRPr="00412555">
              <w:rPr>
                <w:sz w:val="18"/>
                <w:szCs w:val="18"/>
              </w:rPr>
              <w:t>2017</w:t>
            </w:r>
          </w:p>
          <w:p w14:paraId="25310928" w14:textId="77777777" w:rsidR="002C2CDD" w:rsidRPr="00412555" w:rsidRDefault="00660FF6" w:rsidP="007569C1">
            <w:pPr>
              <w:rPr>
                <w:sz w:val="18"/>
                <w:szCs w:val="18"/>
              </w:rPr>
            </w:pPr>
            <w:r w:rsidRPr="00412555">
              <w:rPr>
                <w:sz w:val="18"/>
                <w:szCs w:val="18"/>
              </w:rPr>
              <w:t>-</w:t>
            </w:r>
            <w:r w:rsidR="007D5541">
              <w:rPr>
                <w:sz w:val="18"/>
                <w:szCs w:val="18"/>
              </w:rPr>
              <w:t>Worked on team to create</w:t>
            </w:r>
            <w:r w:rsidR="00D525E2" w:rsidRPr="00412555">
              <w:rPr>
                <w:sz w:val="18"/>
                <w:szCs w:val="18"/>
              </w:rPr>
              <w:t xml:space="preserve"> app </w:t>
            </w:r>
            <w:r w:rsidR="00D525E2" w:rsidRPr="00412555">
              <w:rPr>
                <w:i/>
                <w:sz w:val="18"/>
                <w:szCs w:val="18"/>
              </w:rPr>
              <w:t>ALPHA</w:t>
            </w:r>
            <w:r w:rsidR="007D5541">
              <w:rPr>
                <w:sz w:val="18"/>
                <w:szCs w:val="18"/>
              </w:rPr>
              <w:t xml:space="preserve"> using HTML</w:t>
            </w:r>
            <w:r w:rsidRPr="00412555">
              <w:rPr>
                <w:sz w:val="18"/>
                <w:szCs w:val="18"/>
              </w:rPr>
              <w:t xml:space="preserve"> and Android Studio</w:t>
            </w:r>
          </w:p>
          <w:p w14:paraId="6539144D" w14:textId="77777777" w:rsidR="00660FF6" w:rsidRPr="00412555" w:rsidRDefault="00660FF6" w:rsidP="007569C1">
            <w:pPr>
              <w:rPr>
                <w:sz w:val="18"/>
                <w:szCs w:val="18"/>
              </w:rPr>
            </w:pPr>
            <w:r w:rsidRPr="00412555">
              <w:rPr>
                <w:sz w:val="18"/>
                <w:szCs w:val="18"/>
              </w:rPr>
              <w:t>-Created a mobile app for a healthier lifestyle</w:t>
            </w:r>
          </w:p>
          <w:p w14:paraId="59CCC6D5" w14:textId="77777777" w:rsidR="00660FF6" w:rsidRPr="00412555" w:rsidRDefault="00660FF6" w:rsidP="007569C1">
            <w:pPr>
              <w:rPr>
                <w:sz w:val="18"/>
                <w:szCs w:val="18"/>
              </w:rPr>
            </w:pPr>
            <w:r w:rsidRPr="00412555">
              <w:rPr>
                <w:sz w:val="18"/>
                <w:szCs w:val="18"/>
              </w:rPr>
              <w:t>-Worked on my resume and portfolio</w:t>
            </w:r>
          </w:p>
          <w:p w14:paraId="1FF4B2B2" w14:textId="77777777" w:rsidR="00660FF6" w:rsidRPr="00412555" w:rsidRDefault="00412555" w:rsidP="00660FF6">
            <w:pPr>
              <w:pStyle w:val="Heading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 100D Presentation Master</w:t>
            </w:r>
            <w:r w:rsidR="00660FF6" w:rsidRPr="00412555">
              <w:rPr>
                <w:sz w:val="18"/>
                <w:szCs w:val="18"/>
              </w:rPr>
              <w:t xml:space="preserve"> • UCSD • sept</w:t>
            </w:r>
            <w:r>
              <w:rPr>
                <w:sz w:val="18"/>
                <w:szCs w:val="18"/>
              </w:rPr>
              <w:t xml:space="preserve"> 2016-Dec 2016</w:t>
            </w:r>
          </w:p>
          <w:p w14:paraId="09781DED" w14:textId="77777777" w:rsidR="00660FF6" w:rsidRPr="00412555" w:rsidRDefault="00660FF6" w:rsidP="00660FF6">
            <w:pPr>
              <w:rPr>
                <w:sz w:val="18"/>
                <w:szCs w:val="18"/>
              </w:rPr>
            </w:pPr>
            <w:r w:rsidRPr="00412555">
              <w:rPr>
                <w:sz w:val="18"/>
                <w:szCs w:val="18"/>
              </w:rPr>
              <w:t>-</w:t>
            </w:r>
            <w:r w:rsidR="007D5541">
              <w:rPr>
                <w:sz w:val="18"/>
                <w:szCs w:val="18"/>
              </w:rPr>
              <w:t>Worked on team on bettering</w:t>
            </w:r>
            <w:r w:rsidR="00412555">
              <w:rPr>
                <w:sz w:val="18"/>
                <w:szCs w:val="18"/>
              </w:rPr>
              <w:t xml:space="preserve"> app that was p</w:t>
            </w:r>
            <w:r w:rsidR="007D5541">
              <w:rPr>
                <w:sz w:val="18"/>
                <w:szCs w:val="18"/>
              </w:rPr>
              <w:t>reviously created but not complete</w:t>
            </w:r>
          </w:p>
          <w:p w14:paraId="6020B69B" w14:textId="77777777" w:rsidR="00660FF6" w:rsidRPr="00412555" w:rsidRDefault="00660FF6" w:rsidP="00660FF6">
            <w:pPr>
              <w:rPr>
                <w:sz w:val="18"/>
                <w:szCs w:val="18"/>
              </w:rPr>
            </w:pPr>
            <w:r w:rsidRPr="00412555">
              <w:rPr>
                <w:sz w:val="18"/>
                <w:szCs w:val="18"/>
              </w:rPr>
              <w:t>-</w:t>
            </w:r>
            <w:r w:rsidR="007D5541">
              <w:rPr>
                <w:sz w:val="18"/>
                <w:szCs w:val="18"/>
              </w:rPr>
              <w:t>Designed the team logo and created team name</w:t>
            </w:r>
          </w:p>
          <w:p w14:paraId="620A4A46" w14:textId="77777777" w:rsidR="00660FF6" w:rsidRPr="00412555" w:rsidRDefault="00660FF6" w:rsidP="00660FF6">
            <w:pPr>
              <w:rPr>
                <w:sz w:val="18"/>
                <w:szCs w:val="18"/>
              </w:rPr>
            </w:pPr>
            <w:r w:rsidRPr="00412555">
              <w:rPr>
                <w:sz w:val="18"/>
                <w:szCs w:val="18"/>
              </w:rPr>
              <w:t>-W</w:t>
            </w:r>
            <w:r w:rsidR="007D5541">
              <w:rPr>
                <w:sz w:val="18"/>
                <w:szCs w:val="18"/>
              </w:rPr>
              <w:t>rote application materials using unity</w:t>
            </w:r>
          </w:p>
          <w:p w14:paraId="3FD043D5" w14:textId="77777777" w:rsidR="00FE47D3" w:rsidRPr="00412555" w:rsidRDefault="00FE47D3" w:rsidP="00FE47D3">
            <w:pPr>
              <w:pStyle w:val="Heading4"/>
              <w:rPr>
                <w:sz w:val="18"/>
                <w:szCs w:val="18"/>
              </w:rPr>
            </w:pPr>
            <w:r w:rsidRPr="00412555">
              <w:rPr>
                <w:sz w:val="18"/>
                <w:szCs w:val="18"/>
              </w:rPr>
              <w:t xml:space="preserve">COGS </w:t>
            </w:r>
            <w:r w:rsidR="007D5541">
              <w:rPr>
                <w:sz w:val="18"/>
                <w:szCs w:val="18"/>
              </w:rPr>
              <w:t>120 team leader</w:t>
            </w:r>
            <w:r w:rsidRPr="00412555">
              <w:rPr>
                <w:sz w:val="18"/>
                <w:szCs w:val="18"/>
              </w:rPr>
              <w:t xml:space="preserve"> • UCSD • sept</w:t>
            </w:r>
            <w:r w:rsidR="007D5541">
              <w:rPr>
                <w:sz w:val="18"/>
                <w:szCs w:val="18"/>
              </w:rPr>
              <w:t xml:space="preserve"> 2016-Dec 2016</w:t>
            </w:r>
          </w:p>
          <w:p w14:paraId="33C72B81" w14:textId="77777777" w:rsidR="00FE47D3" w:rsidRPr="00412555" w:rsidRDefault="00FE47D3" w:rsidP="00FE47D3">
            <w:pPr>
              <w:rPr>
                <w:sz w:val="18"/>
                <w:szCs w:val="18"/>
              </w:rPr>
            </w:pPr>
            <w:r w:rsidRPr="00412555">
              <w:rPr>
                <w:sz w:val="18"/>
                <w:szCs w:val="18"/>
              </w:rPr>
              <w:t>-</w:t>
            </w:r>
            <w:r w:rsidR="007D5541">
              <w:rPr>
                <w:sz w:val="18"/>
                <w:szCs w:val="18"/>
              </w:rPr>
              <w:t>Lead team of 3 to accomplish all tasks before the deadline</w:t>
            </w:r>
          </w:p>
          <w:p w14:paraId="7ADCC7A1" w14:textId="77777777" w:rsidR="00FE47D3" w:rsidRPr="00412555" w:rsidRDefault="00FE47D3" w:rsidP="00FE47D3">
            <w:pPr>
              <w:rPr>
                <w:sz w:val="18"/>
                <w:szCs w:val="18"/>
              </w:rPr>
            </w:pPr>
            <w:r w:rsidRPr="00412555">
              <w:rPr>
                <w:sz w:val="18"/>
                <w:szCs w:val="18"/>
              </w:rPr>
              <w:t>-</w:t>
            </w:r>
            <w:r w:rsidR="007D5541">
              <w:rPr>
                <w:sz w:val="18"/>
                <w:szCs w:val="18"/>
              </w:rPr>
              <w:t>Wrote in language to create and design mobile app for exploration</w:t>
            </w:r>
          </w:p>
          <w:p w14:paraId="02E36E8B" w14:textId="77777777" w:rsidR="00FE47D3" w:rsidRPr="00412555" w:rsidRDefault="00FE47D3" w:rsidP="00FE47D3">
            <w:pPr>
              <w:rPr>
                <w:sz w:val="18"/>
                <w:szCs w:val="18"/>
              </w:rPr>
            </w:pPr>
            <w:r w:rsidRPr="00412555">
              <w:rPr>
                <w:sz w:val="18"/>
                <w:szCs w:val="18"/>
              </w:rPr>
              <w:t>-</w:t>
            </w:r>
            <w:r w:rsidR="007D5541">
              <w:rPr>
                <w:sz w:val="18"/>
                <w:szCs w:val="18"/>
              </w:rPr>
              <w:t>Managed all the responsibilities between 3 group members</w:t>
            </w:r>
          </w:p>
          <w:p w14:paraId="6A147222" w14:textId="77777777" w:rsidR="00FE47D3" w:rsidRPr="00412555" w:rsidRDefault="007D5541" w:rsidP="00FE47D3">
            <w:pPr>
              <w:pStyle w:val="Heading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lead</w:t>
            </w:r>
            <w:r w:rsidR="00FE47D3" w:rsidRPr="00412555">
              <w:rPr>
                <w:sz w:val="18"/>
                <w:szCs w:val="18"/>
              </w:rPr>
              <w:t xml:space="preserve">• </w:t>
            </w:r>
            <w:r>
              <w:rPr>
                <w:sz w:val="18"/>
                <w:szCs w:val="18"/>
              </w:rPr>
              <w:t>Pines dining hall</w:t>
            </w:r>
            <w:r w:rsidR="00FE47D3" w:rsidRPr="00412555">
              <w:rPr>
                <w:sz w:val="18"/>
                <w:szCs w:val="18"/>
              </w:rPr>
              <w:t xml:space="preserve"> • </w:t>
            </w:r>
            <w:r>
              <w:rPr>
                <w:sz w:val="18"/>
                <w:szCs w:val="18"/>
              </w:rPr>
              <w:t>oct 2013-jan 2015, oct 2016-dec 2017</w:t>
            </w:r>
          </w:p>
          <w:p w14:paraId="2D6B5F91" w14:textId="77777777" w:rsidR="00FE47D3" w:rsidRPr="00412555" w:rsidRDefault="00FE47D3" w:rsidP="00FE47D3">
            <w:pPr>
              <w:rPr>
                <w:sz w:val="18"/>
                <w:szCs w:val="18"/>
              </w:rPr>
            </w:pPr>
            <w:r w:rsidRPr="00412555">
              <w:rPr>
                <w:sz w:val="18"/>
                <w:szCs w:val="18"/>
              </w:rPr>
              <w:t>-</w:t>
            </w:r>
            <w:r w:rsidR="007D5541">
              <w:rPr>
                <w:sz w:val="18"/>
                <w:szCs w:val="18"/>
              </w:rPr>
              <w:t>Dealt with cash and other transactions</w:t>
            </w:r>
          </w:p>
          <w:p w14:paraId="0B3E06A9" w14:textId="77777777" w:rsidR="00FE47D3" w:rsidRPr="00412555" w:rsidRDefault="00FE47D3" w:rsidP="00FE47D3">
            <w:pPr>
              <w:rPr>
                <w:sz w:val="18"/>
                <w:szCs w:val="18"/>
              </w:rPr>
            </w:pPr>
            <w:r w:rsidRPr="00412555">
              <w:rPr>
                <w:sz w:val="18"/>
                <w:szCs w:val="18"/>
              </w:rPr>
              <w:t>-</w:t>
            </w:r>
            <w:r w:rsidR="007D5541">
              <w:rPr>
                <w:sz w:val="18"/>
                <w:szCs w:val="18"/>
              </w:rPr>
              <w:t>Assigned breaks, lead students, ran the dining hall floor</w:t>
            </w:r>
          </w:p>
          <w:p w14:paraId="659231B9" w14:textId="77777777" w:rsidR="00660FF6" w:rsidRPr="00412555" w:rsidRDefault="00FE47D3" w:rsidP="007569C1">
            <w:pPr>
              <w:rPr>
                <w:sz w:val="18"/>
                <w:szCs w:val="18"/>
              </w:rPr>
            </w:pPr>
            <w:r w:rsidRPr="00412555">
              <w:rPr>
                <w:sz w:val="18"/>
                <w:szCs w:val="18"/>
              </w:rPr>
              <w:t>-</w:t>
            </w:r>
            <w:r w:rsidR="007D5541">
              <w:rPr>
                <w:sz w:val="18"/>
                <w:szCs w:val="18"/>
              </w:rPr>
              <w:t xml:space="preserve">Worked efficiently under stressful situations </w:t>
            </w:r>
          </w:p>
          <w:p w14:paraId="348A661E" w14:textId="77777777" w:rsidR="002C2CDD" w:rsidRPr="00333CD3" w:rsidRDefault="00064388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BEB11591D3CF734D993C6D66C10BFC8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3C7C538E" w14:textId="77777777" w:rsidR="00741125" w:rsidRDefault="00D525E2" w:rsidP="00D525E2">
            <w:r>
              <w:t>-University of California, San Diego</w:t>
            </w:r>
          </w:p>
          <w:p w14:paraId="089E5371" w14:textId="18459C60" w:rsidR="00D525E2" w:rsidRPr="00333CD3" w:rsidRDefault="00810612" w:rsidP="00D525E2">
            <w:r>
              <w:t>-</w:t>
            </w:r>
            <w:r w:rsidR="00D525E2">
              <w:t>Cognitive Science with a Specialization in Human Computer Interaction; Minor in Computer Science</w:t>
            </w:r>
          </w:p>
        </w:tc>
      </w:tr>
    </w:tbl>
    <w:p w14:paraId="7255B161" w14:textId="77777777" w:rsidR="00EF7CC9" w:rsidRPr="00333CD3" w:rsidRDefault="00EF7CC9" w:rsidP="00412555">
      <w:bookmarkStart w:id="0" w:name="_GoBack"/>
      <w:bookmarkEnd w:id="0"/>
    </w:p>
    <w:sectPr w:rsidR="00EF7CC9" w:rsidRPr="00333CD3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F4A23" w14:textId="77777777" w:rsidR="00064388" w:rsidRDefault="00064388" w:rsidP="00713050">
      <w:pPr>
        <w:spacing w:line="240" w:lineRule="auto"/>
      </w:pPr>
      <w:r>
        <w:separator/>
      </w:r>
    </w:p>
  </w:endnote>
  <w:endnote w:type="continuationSeparator" w:id="0">
    <w:p w14:paraId="2ED5C3D5" w14:textId="77777777" w:rsidR="00064388" w:rsidRDefault="0006438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6B0714B5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7564325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E48BF19" wp14:editId="17D7DD94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5630D32" id="Group_x0020_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9/OKcjQIAAAXOQAADgAAAAAAAAAAAAAAAAAsAgAAZHJzL2Uy&#10;b0RvYy54bWxQSwECLQAUAAYACAAAACEAaEcb0NgAAAADAQAADwAAAAAAAAAAAAAAAACMCgAAZHJz&#10;L2Rvd25yZXYueG1sUEsFBgAAAAAEAAQA8wAAAJELAAAAAA==&#10;">
                    <o:lock v:ext="edit" aspectratio="t"/>
                    <v:oval id="Oval_x0020_17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8gBrwQAA&#10;ANsAAAAPAAAAZHJzL2Rvd25yZXYueG1sRE/fa8IwEH4X/B/CCXsRTTeYStdUijDwYWzqxp6P5myD&#10;zaUmmXb//TIQfLuP7+cV68F24kI+GMcKHucZCOLaacONgq/P19kKRIjIGjvHpOCXAqzL8ajAXLsr&#10;7+lyiI1IIRxyVNDG2OdShroli2HueuLEHZ23GBP0jdQeryncdvIpyxbSouHU0GJPm5bq0+HHKph6&#10;WQ3+/Vme2Tbm421rTbX7VuphMlQvICIN8S6+ubc6zV/C/y/pAFn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/IAa8EAAADbAAAADwAAAAAAAAAAAAAAAACXAgAAZHJzL2Rvd25y&#10;ZXYueG1sUEsFBgAAAAAEAAQA9QAAAIUDAAAAAA==&#10;" fillcolor="#ea4e4e [3204]" stroked="f" strokeweight="1pt">
                      <v:stroke joinstyle="miter"/>
                    </v:oval>
                    <v:group id="Group_x0020_18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<v:shape id="Freeform_x0020_19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KG4wgAA&#10;ANsAAAAPAAAAZHJzL2Rvd25yZXYueG1sRE/JbsIwEL0j8Q/WIHEDpxxQG2JQ1aqF3lrKkuMoniZR&#10;4rEbG0j/HiMh9TZPb51s1ZtWnKnztWUFD9MEBHFhdc2lgt332+QRhA/IGlvLpOCPPKyWw0GGqbYX&#10;/qLzNpQihrBPUUEVgkul9EVFBv3UOuLI/djOYIiwK6Xu8BLDTStnSTKXBmuODRU6eqmoaLYno8Dl&#10;3DafB97/7tfvr7KZuXx9/FBqPOqfFyAC9eFffHdvdJz/BLdf4gFye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gobjCAAAA2wAAAA8AAAAAAAAAAAAAAAAAlwIAAGRycy9kb3du&#10;cmV2LnhtbFBLBQYAAAAABAAEAPUAAACGAwAAAAA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_x0020_Triangle_x0020_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sUfiwQAA&#10;ANsAAAAPAAAAZHJzL2Rvd25yZXYueG1sRE/Pa8IwFL4L+x/CG+wia6q4MqpRhujotbpBvT2at7Zb&#10;8lKaaOt/vxwGO358vze7yRpxo8F3jhUskhQEce10x42Cj/Px+RWED8gajWNScCcPu+3DbIO5diOX&#10;dDuFRsQQ9jkqaEPocyl93ZJFn7ieOHJfbrAYIhwaqQccY7g1cpmmmbTYcWxosad9S/XP6WoVVPPL&#10;uxl1VpjDt6lcqT9X2ctRqafH6W0NItAU/sV/7kIrWMb18Uv8AX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rFH4sEAAADbAAAADwAAAAAAAAAAAAAAAACXAgAAZHJzL2Rvd25y&#10;ZXYueG1sUEsFBgAAAAAEAAQA9QAAAIU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_x0020_Triangle_x0020_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P6i/xgAA&#10;ANsAAAAPAAAAZHJzL2Rvd25yZXYueG1sRI9Ba8JAFITvgv9heUIvopsISk1dQwwUSqEHrVh6e2Rf&#10;k2D2bZrdmvjvu4LgcZiZb5hNOphGXKhztWUF8TwCQVxYXXOp4Pj5OnsG4TyyxsYyKbiSg3Q7Hm0w&#10;0bbnPV0OvhQBwi5BBZX3bSKlKyoy6Oa2JQ7ej+0M+iC7UuoO+wA3jVxE0UoarDksVNhSXlFxPvwZ&#10;BV/TftX8fi+XpzzfDfvYfWTv17VST5MhewHhafCP8L39phUsYrh9CT9Ab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P6i/xgAAANsAAAAPAAAAAAAAAAAAAAAAAJcCAABkcnMv&#10;ZG93bnJldi54bWxQSwUGAAAAAAQABAD1AAAAigMAAAAA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_x0020_Triangle_x0020_22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tj1DwQAA&#10;ANsAAAAPAAAAZHJzL2Rvd25yZXYueG1sRI/NasMwEITvhbyD2EBvjVwFmuBGCU0gkGt+el+srW0i&#10;rVxJsZ0+fVQo9DjMzDfMajM6K3oKsfWs4XVWgCCuvGm51nA571+WIGJCNmg9k4Y7RdisJ08rLI0f&#10;+Ej9KdUiQziWqKFJqSuljFVDDuPMd8TZ+/LBYcoy1NIEHDLcWamK4k06bDkvNNjRrqHqero5DdvF&#10;sJTXT8WL4adQQc3t/Lu3Wj9Px493EInG9B/+ax+MBqXg90v+A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bY9Q8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35AAED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F5C32C8" wp14:editId="1F150F74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B980ADB" id="Group_x0020_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835aMSAAAV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">
                    <o:lock v:ext="edit" aspectratio="t"/>
                    <v:shape id="Circle_x0020_around_x0020_Twitter_x0020_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_x0020_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j7pYwwAA&#10;ANoAAAAPAAAAZHJzL2Rvd25yZXYueG1sRI9Li8JAEITvwv6HoRe8yGZiDuJmnQQRAoLrwcdhj02m&#10;88BMT8iMGv/9jiB4LKrqK2qVj6YTNxpca1nBPIpBEJdWt1wrOJ+KryUI55E1dpZJwYMc5NnHZIWp&#10;tnc+0O3oaxEg7FJU0Hjfp1K6siGDLrI9cfAqOxj0QQ611APeA9x0MonjhTTYclhosKdNQ+XleDUK&#10;vv/6aj1Ldr/JRcui8nsaC3lVavo5rn9AeBr9O/xqb7WCBTyvhBsgs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j7pYwwAAANoAAAAPAAAAAAAAAAAAAAAAAJcCAABkcnMvZG93&#10;bnJldi54bWxQSwUGAAAAAAQABAD1AAAAhwMAAAAA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8F35EF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5FEA518" wp14:editId="151035EE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0D01914" id="Group_x0020_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02ywRAACx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DkmcPA+wAAAOEBAAATAAAAAAAAAAAAAAAAAAAA&#10;AABbQ29udGVudF9UeXBlc10ueG1sUEsBAi0AFAAGAAgAAAAhACOyauHXAAAAlAEAAAsAAAAAAAAA&#10;AAAAAAAALAEAAF9yZWxzLy5yZWxzUEsBAi0AFAAGAAgAAAAhAKWKNNssEQAAsV0AAA4AAAAAAAAA&#10;AAAAAAAALAIAAGRycy9lMm9Eb2MueG1sUEsBAi0AFAAGAAgAAAAhAGhHG9DYAAAAAwEAAA8AAAAA&#10;AAAAAAAAAAAAhBMAAGRycy9kb3ducmV2LnhtbFBLBQYAAAAABAAEAPMAAACJFAAAAAA=&#10;">
                    <o:lock v:ext="edit" aspectratio="t"/>
                    <v:shape id="Circle_x0020_around_x0020_telephone_x0020_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YshwQAA&#10;ANsAAAAPAAAAZHJzL2Rvd25yZXYueG1sRI9BawJBDIXvBf/DEMFbnbVgK6ujiCC1l0JVPIeduLu4&#10;k6w7o67/vjkUekt4L+99Waz60Jg7dbEWdjAZZ2CIC/E1lw6Oh+3rDExMyB4bYXLwpAir5eBlgbmX&#10;B//QfZ9KoyEcc3RQpdTm1saiooBxLC2xamfpAiZdu9L6Dh8aHhr7lmXvNmDN2lBhS5uKisv+Fhz4&#10;wtNUPm/yFWYf4bS5Zt9ij86Nhv16DiZRn/7Nf9c7r/hKr7/oAHb5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BmLIcEAAADbAAAADwAAAAAAAAAAAAAAAACXAgAAZHJzL2Rvd25y&#10;ZXYueG1sUEsFBgAAAAAEAAQA9QAAAIUD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_x0020_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wtjpwQAA&#10;ANsAAAAPAAAAZHJzL2Rvd25yZXYueG1sRE/NisIwEL4L+w5hFrzImvqDlmqU3UXRgx50fYChGdti&#10;MylJVuvbG0HwNh/f78yXranFlZyvLCsY9BMQxLnVFRcKTn/rrxSED8gaa8uk4E4elouPzhwzbW98&#10;oOsxFCKGsM9QQRlCk0np85IM+r5tiCN3ts5giNAVUju8xXBTy2GSTKTBimNDiQ39lpRfjv9GQU/u&#10;L5vxaSRTvftZTdIwdYf1VKnuZ/s9AxGoDW/xy73Vcf4Anr/E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cLY6cEAAADbAAAADwAAAAAAAAAAAAAAAACXAgAAZHJzL2Rvd25y&#10;ZXYueG1sUEsFBgAAAAAEAAQA9QAAAIUDAAAAAA=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B8F7EF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9F1A562" wp14:editId="366263BD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B410C2D" id="Group_x0020_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">
                    <o:lock v:ext="edit" aspectratio="t"/>
                    <v:shape id="Circle_x0020_around_x0020_LinkedIn_x0020_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gMUwgAA&#10;ANsAAAAPAAAAZHJzL2Rvd25yZXYueG1sRE9La8JAEL4L/odlhF6k7tpCH9FVpFSqR00C7W3Ijkkw&#10;OxuzW03/vSsUvM3H95z5sreNOFPna8caphMFgrhwpuZSQ5auH99A+IBssHFMGv7Iw3IxHMwxMe7C&#10;OzrvQyliCPsENVQhtImUvqjIop+4ljhyB9dZDBF2pTQdXmK4beSTUi/SYs2xocKWPioqjvtfq+FT&#10;1aevn/zdbccqzWi7/sbXfKP1w6hfzUAE6sNd/O/emDj/GW6/x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eAxTCAAAA2wAAAA8AAAAAAAAAAAAAAAAAlwIAAGRycy9kb3du&#10;cmV2LnhtbFBLBQYAAAAABAAEAPUAAACG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_x0020_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qj+uwwAA&#10;ANsAAAAPAAAAZHJzL2Rvd25yZXYueG1sRE9Na8JAEL0L/odlhF6kbpQikrqKKIKiFatWPI7ZMQlm&#10;Z0N21fjvu4WCt3m8zxmOa1OIO1Uut6yg24lAECdW55wqOOzn7wMQziNrLCyTgic5GI+ajSHG2j74&#10;m+47n4oQwi5GBZn3ZSylSzIy6Dq2JA7cxVYGfYBVKnWFjxBuCtmLor40mHNoyLCkaUbJdXczCibn&#10;dr3czNb0nK365c/yy6xP26NSb6168gnCU+1f4n/3Qof5H/D3SzhAj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qj+uwwAAANsAAAAPAAAAAAAAAAAAAAAAAJcCAABkcnMvZG93&#10;bnJldi54bWxQSwUGAAAAAAQABAD1AAAAhw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1D0B3FE6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08AD52473EB2CA40BE183C2B952A8BFA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09B2666F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612A332BA347F9408952038DBC1B3943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1C105B69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87A4A8E197885C45BB26F48BEDE82934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A8F8FA1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C5CE78BD89E5D14397A0A776ECA71218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3085EE14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F0ABC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07F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75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</w:tblGrid>
    <w:tr w:rsidR="003B07FC" w14:paraId="6E1CF88B" w14:textId="77777777" w:rsidTr="003B07FC">
      <w:trPr>
        <w:trHeight w:val="175"/>
      </w:trPr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309F1372" w14:textId="70A7FE49" w:rsidR="003B07FC" w:rsidRPr="00CA3DF1" w:rsidRDefault="003B07FC" w:rsidP="003B07FC">
          <w:pPr>
            <w:pStyle w:val="Footer"/>
            <w:jc w:val="left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31ADC9AA" w14:textId="0174778A" w:rsidR="003B07FC" w:rsidRPr="00C2098A" w:rsidRDefault="003B07FC" w:rsidP="003B07FC">
          <w:pPr>
            <w:pStyle w:val="Footer"/>
            <w:jc w:val="left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731E57D8" w14:textId="156D6291" w:rsidR="003B07FC" w:rsidRPr="00C2098A" w:rsidRDefault="003B07FC" w:rsidP="003B07FC">
          <w:pPr>
            <w:pStyle w:val="Footer"/>
            <w:jc w:val="left"/>
          </w:pPr>
        </w:p>
      </w:tc>
    </w:tr>
  </w:tbl>
  <w:p w14:paraId="6877EF18" w14:textId="77777777" w:rsidR="00217980" w:rsidRDefault="00217980" w:rsidP="003B07FC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FE98D0" w14:textId="77777777" w:rsidR="00064388" w:rsidRDefault="00064388" w:rsidP="00713050">
      <w:pPr>
        <w:spacing w:line="240" w:lineRule="auto"/>
      </w:pPr>
      <w:r>
        <w:separator/>
      </w:r>
    </w:p>
  </w:footnote>
  <w:footnote w:type="continuationSeparator" w:id="0">
    <w:p w14:paraId="1C7EE181" w14:textId="77777777" w:rsidR="00064388" w:rsidRDefault="0006438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634B9E44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36C2AD1E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64CA2379" wp14:editId="39BFCDD9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63306F3" id="Group_x0020_3" o:spid="_x0000_s1026" alt="Continuation page header graphic" style="position:absolute;margin-left:0;margin-top:-39.4pt;width:524.85pt;height:142.55pt;z-index:-251657216;mso-width-percent:858;mso-height-percent:180;mso-position-vertical-relative:page;mso-width-percent:858;mso-height-percent:180" coordsize="6665595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">
                    <v:rect id="Red_x0020_rectangle" o:spid="_x0000_s1027" style="position:absolute;left:1133475;top:419100;width:5532120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VroxQAA&#10;ANsAAAAPAAAAZHJzL2Rvd25yZXYueG1sRI9Ba8JAFITvBf/D8oTemo2GVo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51WujFAAAA2wAAAA8AAAAAAAAAAAAAAAAAlwIAAGRycy9k&#10;b3ducmV2LnhtbFBLBQYAAAAABAAEAPUAAACJAwAAAAA=&#10;" fillcolor="#ea4e4e [3204]" stroked="f" strokeweight="1pt"/>
                    <v:oval id="White_x0020_circle" o:spid="_x0000_s1028" style="position:absolute;left:57150;top:57150;width:1704363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v3f7xgAA&#10;ANsAAAAPAAAAZHJzL2Rvd25yZXYueG1sRI9Ba8JAFITvgv9heYK3urGSUqKriFYpWFsaC6W3R/Y1&#10;CWbfht3VpP++Wyh4HGbmG2ax6k0jruR8bVnBdJKAIC6srrlU8HHa3T2C8AFZY2OZFPyQh9VyOFhg&#10;pm3H73TNQykihH2GCqoQ2kxKX1Rk0E9sSxy9b+sMhihdKbXDLsJNI++T5EEarDkuVNjSpqLinF+M&#10;gpfP1/PMpfvt2/Hp0OXJLK3zw5dS41G/noMI1Idb+L/9rBWkKfx9iT9AL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6v3f7xgAAANsAAAAPAAAAAAAAAAAAAAAAAJcCAABkcnMv&#10;ZG93bnJldi54bWxQSwUGAAAAAAQABAD1AAAAigMAAAAA&#10;" fillcolor="white [3212]" stroked="f" strokeweight="1pt">
                      <v:stroke joinstyle="miter"/>
                    </v:oval>
                    <v:shapetype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_x0020_circle" o:spid="_x0000_s1029" type="#_x0000_t23" style="position:absolute;width:1810385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J6PwxgAA&#10;ANsAAAAPAAAAZHJzL2Rvd25yZXYueG1sRI9PSwMxFMTvBb9DeAUvYrP1H7I2LatiKb2IVej1uXnd&#10;LG5eQhK72376RhB6HGbmN8xsMdhO7CnE1rGC6aQAQVw73XKj4Ovz7foRREzIGjvHpOBAERbzi9EM&#10;S+16/qD9JjUiQziWqMCk5EspY23IYpw4T5y9nQsWU5ahkTpgn+G2kzdF8SAttpwXDHp6MVT/bH6t&#10;guP36/NV5W+X69Avp35bme17GpS6HA/VE4hEQzqH/9srreD+Dv6+5B8g5y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J6PwxgAAANsAAAAPAAAAAAAAAAAAAAAAAJcCAABkcnMv&#10;ZG93bnJldi54bWxQSwUGAAAAAAQABAD1AAAAigMAAAAA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CE1FFB4E7E94BC4A8E7A246AD029672B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340E61">
                <w:t>KA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42BD784D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657816FC" w14:textId="77777777" w:rsidR="001A5CA9" w:rsidRPr="009B3C40" w:rsidRDefault="00064388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BF5C792D5EE8A94F9CBFA6B30537DF1E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340E61">
                      <w:t>Karla E Avila</w:t>
                    </w:r>
                  </w:sdtContent>
                </w:sdt>
              </w:p>
              <w:p w14:paraId="4B16BF80" w14:textId="77777777" w:rsidR="001A5CA9" w:rsidRDefault="00064388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F2EFA9273F26354FA57C902C51D43E29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72107C45791D9A419860BB49D90A4EBE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79BD03E7" w14:textId="77777777" w:rsidR="001A5CA9" w:rsidRPr="00F207C0" w:rsidRDefault="001A5CA9" w:rsidP="001A5CA9"/>
      </w:tc>
    </w:tr>
  </w:tbl>
  <w:p w14:paraId="67037F87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1B0C3F68"/>
    <w:multiLevelType w:val="hybridMultilevel"/>
    <w:tmpl w:val="423A33B0"/>
    <w:lvl w:ilvl="0" w:tplc="0512BBE8">
      <w:start w:val="50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067501"/>
    <w:multiLevelType w:val="hybridMultilevel"/>
    <w:tmpl w:val="3C96B1D8"/>
    <w:lvl w:ilvl="0" w:tplc="36245B12">
      <w:start w:val="50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E61"/>
    <w:rsid w:val="00064388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0E61"/>
    <w:rsid w:val="00342B64"/>
    <w:rsid w:val="00364079"/>
    <w:rsid w:val="003B07FC"/>
    <w:rsid w:val="003C5528"/>
    <w:rsid w:val="004077FB"/>
    <w:rsid w:val="00412555"/>
    <w:rsid w:val="00424DD9"/>
    <w:rsid w:val="0046104A"/>
    <w:rsid w:val="004717C5"/>
    <w:rsid w:val="00523479"/>
    <w:rsid w:val="00543DB7"/>
    <w:rsid w:val="005729B0"/>
    <w:rsid w:val="00641630"/>
    <w:rsid w:val="00660FF6"/>
    <w:rsid w:val="00684488"/>
    <w:rsid w:val="006A2367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7D5541"/>
    <w:rsid w:val="00810612"/>
    <w:rsid w:val="00811117"/>
    <w:rsid w:val="00841146"/>
    <w:rsid w:val="0088504C"/>
    <w:rsid w:val="0089382B"/>
    <w:rsid w:val="008A0E9E"/>
    <w:rsid w:val="008A1907"/>
    <w:rsid w:val="008C6BCA"/>
    <w:rsid w:val="008C7B50"/>
    <w:rsid w:val="009B3C40"/>
    <w:rsid w:val="00A42540"/>
    <w:rsid w:val="00A50939"/>
    <w:rsid w:val="00AA6A40"/>
    <w:rsid w:val="00AD0FAC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525E2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94AF0"/>
    <w:rsid w:val="00FE47D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A6A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40E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9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keavila/Library/Containers/com.microsoft.Word/Data/Library/Caches/1033/TM16392737/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EE2310C903A143B23CDBD358350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B9FC1-1D6D-714D-917E-558D361B049F}"/>
      </w:docPartPr>
      <w:docPartBody>
        <w:p w:rsidR="00000000" w:rsidRDefault="00C52FEE">
          <w:pPr>
            <w:pStyle w:val="0BEE2310C903A143B23CDBD358350609"/>
          </w:pPr>
          <w:r w:rsidRPr="00333CD3">
            <w:t>YN</w:t>
          </w:r>
        </w:p>
      </w:docPartBody>
    </w:docPart>
    <w:docPart>
      <w:docPartPr>
        <w:name w:val="01ADF5029E66C048AF998877F6748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DDD3D-2614-6E4E-918F-9C6EACF5D9E2}"/>
      </w:docPartPr>
      <w:docPartBody>
        <w:p w:rsidR="00000000" w:rsidRDefault="00C52FEE">
          <w:pPr>
            <w:pStyle w:val="01ADF5029E66C048AF998877F6748A8D"/>
          </w:pPr>
          <w:r>
            <w:t>Objective</w:t>
          </w:r>
        </w:p>
      </w:docPartBody>
    </w:docPart>
    <w:docPart>
      <w:docPartPr>
        <w:name w:val="2FC9609C0C720149B0B0096E4684B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97AC4-FD2D-8543-9495-16976527A3CC}"/>
      </w:docPartPr>
      <w:docPartBody>
        <w:p w:rsidR="00000000" w:rsidRDefault="00C52FEE">
          <w:pPr>
            <w:pStyle w:val="2FC9609C0C720149B0B0096E4684B8F3"/>
          </w:pPr>
          <w:r w:rsidRPr="00333CD3">
            <w:t>Skills</w:t>
          </w:r>
        </w:p>
      </w:docPartBody>
    </w:docPart>
    <w:docPart>
      <w:docPartPr>
        <w:name w:val="C3E6E609829A724B8E9B520AF4708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C5F08-FBF4-B44E-ADB1-73D100DDE2AA}"/>
      </w:docPartPr>
      <w:docPartBody>
        <w:p w:rsidR="00000000" w:rsidRDefault="00C52FEE">
          <w:pPr>
            <w:pStyle w:val="C3E6E609829A724B8E9B520AF4708873"/>
          </w:pPr>
          <w:r>
            <w:t>Your Name</w:t>
          </w:r>
        </w:p>
      </w:docPartBody>
    </w:docPart>
    <w:docPart>
      <w:docPartPr>
        <w:name w:val="BEB11591D3CF734D993C6D66C10BF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5E387-F0D4-2146-9DD2-E05642E7E4EC}"/>
      </w:docPartPr>
      <w:docPartBody>
        <w:p w:rsidR="00000000" w:rsidRDefault="00C52FEE">
          <w:pPr>
            <w:pStyle w:val="BEB11591D3CF734D993C6D66C10BFC8F"/>
          </w:pPr>
          <w:r w:rsidRPr="00333CD3">
            <w:t>Education</w:t>
          </w:r>
        </w:p>
      </w:docPartBody>
    </w:docPart>
    <w:docPart>
      <w:docPartPr>
        <w:name w:val="CE1FFB4E7E94BC4A8E7A246AD0296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0BC1B-C47A-924D-BF64-5260ED68F9E6}"/>
      </w:docPartPr>
      <w:docPartBody>
        <w:p w:rsidR="00000000" w:rsidRDefault="00C52FEE">
          <w:pPr>
            <w:pStyle w:val="CE1FFB4E7E94BC4A8E7A246AD029672B"/>
          </w:pPr>
          <w:r w:rsidRPr="009B3C40">
            <w:t>YN</w:t>
          </w:r>
        </w:p>
      </w:docPartBody>
    </w:docPart>
    <w:docPart>
      <w:docPartPr>
        <w:name w:val="BF5C792D5EE8A94F9CBFA6B30537D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82E9B-F9E7-5840-93A9-26F1090C50B4}"/>
      </w:docPartPr>
      <w:docPartBody>
        <w:p w:rsidR="00000000" w:rsidRDefault="00C52FEE">
          <w:pPr>
            <w:pStyle w:val="BF5C792D5EE8A94F9CBFA6B30537DF1E"/>
          </w:pPr>
          <w:r>
            <w:t>Your Name</w:t>
          </w:r>
        </w:p>
      </w:docPartBody>
    </w:docPart>
    <w:docPart>
      <w:docPartPr>
        <w:name w:val="F2EFA9273F26354FA57C902C51D43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16329-3C17-054E-A3FD-45DAD50D0E1B}"/>
      </w:docPartPr>
      <w:docPartBody>
        <w:p w:rsidR="00000000" w:rsidRDefault="00C52FEE">
          <w:pPr>
            <w:pStyle w:val="F2EFA9273F26354FA57C902C51D43E29"/>
          </w:pPr>
          <w:r>
            <w:t>Profession or Industry</w:t>
          </w:r>
        </w:p>
      </w:docPartBody>
    </w:docPart>
    <w:docPart>
      <w:docPartPr>
        <w:name w:val="72107C45791D9A419860BB49D90A4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C08E6-E270-2545-BAF0-EA8DD36FCB26}"/>
      </w:docPartPr>
      <w:docPartBody>
        <w:p w:rsidR="00000000" w:rsidRDefault="00C52FEE">
          <w:pPr>
            <w:pStyle w:val="72107C45791D9A419860BB49D90A4EBE"/>
          </w:pPr>
          <w:r w:rsidRPr="009B3C40">
            <w:t>Link to other online properties: Portfolio/Website/Blog</w:t>
          </w:r>
        </w:p>
      </w:docPartBody>
    </w:docPart>
    <w:docPart>
      <w:docPartPr>
        <w:name w:val="08AD52473EB2CA40BE183C2B952A8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FCFFF-7BAE-1A47-B099-E01B93561F49}"/>
      </w:docPartPr>
      <w:docPartBody>
        <w:p w:rsidR="00000000" w:rsidRDefault="00C52FEE">
          <w:pPr>
            <w:pStyle w:val="08AD52473EB2CA40BE183C2B952A8BFA"/>
          </w:pPr>
          <w:r>
            <w:t>Email</w:t>
          </w:r>
        </w:p>
      </w:docPartBody>
    </w:docPart>
    <w:docPart>
      <w:docPartPr>
        <w:name w:val="612A332BA347F9408952038DBC1B3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785E0-D1DC-FB47-B487-8A30720E37A2}"/>
      </w:docPartPr>
      <w:docPartBody>
        <w:p w:rsidR="00000000" w:rsidRDefault="00C52FEE">
          <w:pPr>
            <w:pStyle w:val="612A332BA347F9408952038DBC1B3943"/>
          </w:pPr>
          <w:r>
            <w:t>Twitter handle</w:t>
          </w:r>
        </w:p>
      </w:docPartBody>
    </w:docPart>
    <w:docPart>
      <w:docPartPr>
        <w:name w:val="87A4A8E197885C45BB26F48BEDE82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F082B-336A-FE46-9600-B3B5D1309B36}"/>
      </w:docPartPr>
      <w:docPartBody>
        <w:p w:rsidR="00000000" w:rsidRDefault="00C52FEE">
          <w:pPr>
            <w:pStyle w:val="87A4A8E197885C45BB26F48BEDE82934"/>
          </w:pPr>
          <w:r>
            <w:t>Telephone</w:t>
          </w:r>
        </w:p>
      </w:docPartBody>
    </w:docPart>
    <w:docPart>
      <w:docPartPr>
        <w:name w:val="C5CE78BD89E5D14397A0A776ECA71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AAF30-8070-504E-B462-D880471C4C9C}"/>
      </w:docPartPr>
      <w:docPartBody>
        <w:p w:rsidR="00000000" w:rsidRDefault="00C52FEE">
          <w:pPr>
            <w:pStyle w:val="C5CE78BD89E5D14397A0A776ECA71218"/>
          </w:pPr>
          <w:r>
            <w:t>LinkedIN URL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55"/>
    <w:rsid w:val="00BC5955"/>
    <w:rsid w:val="00C5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EE2310C903A143B23CDBD358350609">
    <w:name w:val="0BEE2310C903A143B23CDBD358350609"/>
  </w:style>
  <w:style w:type="paragraph" w:customStyle="1" w:styleId="01ADF5029E66C048AF998877F6748A8D">
    <w:name w:val="01ADF5029E66C048AF998877F6748A8D"/>
  </w:style>
  <w:style w:type="paragraph" w:customStyle="1" w:styleId="B5340A721344BB4EB9DF8CC364BC0D54">
    <w:name w:val="B5340A721344BB4EB9DF8CC364BC0D54"/>
  </w:style>
  <w:style w:type="paragraph" w:customStyle="1" w:styleId="2FC9609C0C720149B0B0096E4684B8F3">
    <w:name w:val="2FC9609C0C720149B0B0096E4684B8F3"/>
  </w:style>
  <w:style w:type="paragraph" w:customStyle="1" w:styleId="D76A2B3E92929A47893A7E58E2464F2B">
    <w:name w:val="D76A2B3E92929A47893A7E58E2464F2B"/>
  </w:style>
  <w:style w:type="paragraph" w:customStyle="1" w:styleId="C3E6E609829A724B8E9B520AF4708873">
    <w:name w:val="C3E6E609829A724B8E9B520AF4708873"/>
  </w:style>
  <w:style w:type="paragraph" w:customStyle="1" w:styleId="2C9DDD51CD76FD4FA03879D65EB00AF5">
    <w:name w:val="2C9DDD51CD76FD4FA03879D65EB00AF5"/>
  </w:style>
  <w:style w:type="paragraph" w:customStyle="1" w:styleId="101CF1DE0ABF4242A8693F153AAE3653">
    <w:name w:val="101CF1DE0ABF4242A8693F153AAE3653"/>
  </w:style>
  <w:style w:type="paragraph" w:customStyle="1" w:styleId="7874A056B70AB445AF924E6E374B4B4F">
    <w:name w:val="7874A056B70AB445AF924E6E374B4B4F"/>
  </w:style>
  <w:style w:type="paragraph" w:customStyle="1" w:styleId="0B5D741A83CA6A43961B11496DDFC278">
    <w:name w:val="0B5D741A83CA6A43961B11496DDFC278"/>
  </w:style>
  <w:style w:type="paragraph" w:customStyle="1" w:styleId="A2EF7CA0C99DDF449DBD48EEF3E9F6CB">
    <w:name w:val="A2EF7CA0C99DDF449DBD48EEF3E9F6CB"/>
  </w:style>
  <w:style w:type="paragraph" w:customStyle="1" w:styleId="0CA7CA9D4D6D7546910C423AE0756B28">
    <w:name w:val="0CA7CA9D4D6D7546910C423AE0756B28"/>
  </w:style>
  <w:style w:type="paragraph" w:customStyle="1" w:styleId="B20FAD855E83DB4C9DDC77723A126753">
    <w:name w:val="B20FAD855E83DB4C9DDC77723A126753"/>
  </w:style>
  <w:style w:type="paragraph" w:customStyle="1" w:styleId="55512B7B83469A4683C899DA70770320">
    <w:name w:val="55512B7B83469A4683C899DA70770320"/>
  </w:style>
  <w:style w:type="paragraph" w:customStyle="1" w:styleId="EB30F1DC8152B848A16F8801AC353E26">
    <w:name w:val="EB30F1DC8152B848A16F8801AC353E26"/>
  </w:style>
  <w:style w:type="paragraph" w:customStyle="1" w:styleId="353DF18E834CB346A946A9AB0A8DE601">
    <w:name w:val="353DF18E834CB346A946A9AB0A8DE601"/>
  </w:style>
  <w:style w:type="paragraph" w:customStyle="1" w:styleId="3777C4E24948C546940D59E5C64D7AC7">
    <w:name w:val="3777C4E24948C546940D59E5C64D7AC7"/>
  </w:style>
  <w:style w:type="paragraph" w:customStyle="1" w:styleId="BEB11591D3CF734D993C6D66C10BFC8F">
    <w:name w:val="BEB11591D3CF734D993C6D66C10BFC8F"/>
  </w:style>
  <w:style w:type="paragraph" w:customStyle="1" w:styleId="F38A1151F22BC74B9B45BA50E5227353">
    <w:name w:val="F38A1151F22BC74B9B45BA50E5227353"/>
  </w:style>
  <w:style w:type="paragraph" w:customStyle="1" w:styleId="C13E209AFC4F3347B83B4A2CF842CAF0">
    <w:name w:val="C13E209AFC4F3347B83B4A2CF842CAF0"/>
  </w:style>
  <w:style w:type="paragraph" w:customStyle="1" w:styleId="94B166BCA77E5E4193F72CBDB000C217">
    <w:name w:val="94B166BCA77E5E4193F72CBDB000C217"/>
  </w:style>
  <w:style w:type="paragraph" w:customStyle="1" w:styleId="4AAFEA30D5F7384FA874B92D4A59A174">
    <w:name w:val="4AAFEA30D5F7384FA874B92D4A59A174"/>
  </w:style>
  <w:style w:type="paragraph" w:customStyle="1" w:styleId="5B8BB5C7AD6CE44FA0E4227298B155CC">
    <w:name w:val="5B8BB5C7AD6CE44FA0E4227298B155CC"/>
  </w:style>
  <w:style w:type="paragraph" w:customStyle="1" w:styleId="5FAB564C39F5E144B989D3C6BEF6E476">
    <w:name w:val="5FAB564C39F5E144B989D3C6BEF6E476"/>
  </w:style>
  <w:style w:type="paragraph" w:customStyle="1" w:styleId="DC51A9EA7CBCC84C85740B9B0D096C31">
    <w:name w:val="DC51A9EA7CBCC84C85740B9B0D096C31"/>
  </w:style>
  <w:style w:type="paragraph" w:customStyle="1" w:styleId="4AA5767D9D16DF4A994552C4A280C99A">
    <w:name w:val="4AA5767D9D16DF4A994552C4A280C99A"/>
  </w:style>
  <w:style w:type="paragraph" w:customStyle="1" w:styleId="E73CE6BF19C6B2429A1B293696A044BA">
    <w:name w:val="E73CE6BF19C6B2429A1B293696A044BA"/>
  </w:style>
  <w:style w:type="paragraph" w:customStyle="1" w:styleId="31B4DFFE83872E4F9920F82D51988485">
    <w:name w:val="31B4DFFE83872E4F9920F82D51988485"/>
  </w:style>
  <w:style w:type="paragraph" w:customStyle="1" w:styleId="CE1FFB4E7E94BC4A8E7A246AD029672B">
    <w:name w:val="CE1FFB4E7E94BC4A8E7A246AD029672B"/>
  </w:style>
  <w:style w:type="paragraph" w:customStyle="1" w:styleId="BF5C792D5EE8A94F9CBFA6B30537DF1E">
    <w:name w:val="BF5C792D5EE8A94F9CBFA6B30537DF1E"/>
  </w:style>
  <w:style w:type="paragraph" w:customStyle="1" w:styleId="F2EFA9273F26354FA57C902C51D43E29">
    <w:name w:val="F2EFA9273F26354FA57C902C51D43E29"/>
  </w:style>
  <w:style w:type="paragraph" w:customStyle="1" w:styleId="72107C45791D9A419860BB49D90A4EBE">
    <w:name w:val="72107C45791D9A419860BB49D90A4EBE"/>
  </w:style>
  <w:style w:type="paragraph" w:customStyle="1" w:styleId="08AD52473EB2CA40BE183C2B952A8BFA">
    <w:name w:val="08AD52473EB2CA40BE183C2B952A8BFA"/>
  </w:style>
  <w:style w:type="paragraph" w:customStyle="1" w:styleId="612A332BA347F9408952038DBC1B3943">
    <w:name w:val="612A332BA347F9408952038DBC1B3943"/>
  </w:style>
  <w:style w:type="paragraph" w:customStyle="1" w:styleId="87A4A8E197885C45BB26F48BEDE82934">
    <w:name w:val="87A4A8E197885C45BB26F48BEDE82934"/>
  </w:style>
  <w:style w:type="paragraph" w:customStyle="1" w:styleId="C5CE78BD89E5D14397A0A776ECA71218">
    <w:name w:val="C5CE78BD89E5D14397A0A776ECA71218"/>
  </w:style>
  <w:style w:type="paragraph" w:customStyle="1" w:styleId="6678A4B5D5E7FD4998C428106C6D2DE8">
    <w:name w:val="6678A4B5D5E7FD4998C428106C6D2DE8"/>
  </w:style>
  <w:style w:type="paragraph" w:customStyle="1" w:styleId="603E4C1AD1980B40A2F5C2B9822F92E4">
    <w:name w:val="603E4C1AD1980B40A2F5C2B9822F92E4"/>
  </w:style>
  <w:style w:type="paragraph" w:customStyle="1" w:styleId="370024F49DE3554EB8D45F8CDC8EDE55">
    <w:name w:val="370024F49DE3554EB8D45F8CDC8EDE55"/>
  </w:style>
  <w:style w:type="paragraph" w:customStyle="1" w:styleId="C35052F13EEEEC4C9A01C9129EC96DF5">
    <w:name w:val="C35052F13EEEEC4C9A01C9129EC96DF5"/>
  </w:style>
  <w:style w:type="paragraph" w:customStyle="1" w:styleId="A5CDEF2B09439045A18C959482F20D2E">
    <w:name w:val="A5CDEF2B09439045A18C959482F20D2E"/>
    <w:rsid w:val="00BC5955"/>
  </w:style>
  <w:style w:type="paragraph" w:customStyle="1" w:styleId="B0D5AF435C000F4A846DFD5CBFBDF71F">
    <w:name w:val="B0D5AF435C000F4A846DFD5CBFBDF71F"/>
    <w:rsid w:val="00BC5955"/>
  </w:style>
  <w:style w:type="paragraph" w:customStyle="1" w:styleId="3881643CF3157F4580CEF5D8F34F05B1">
    <w:name w:val="3881643CF3157F4580CEF5D8F34F05B1"/>
    <w:rsid w:val="00BC59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3</TotalTime>
  <Pages>1</Pages>
  <Words>281</Words>
  <Characters>1608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E Avila</dc:creator>
  <cp:keywords/>
  <dc:description/>
  <cp:lastModifiedBy>Karla E Avila</cp:lastModifiedBy>
  <cp:revision>2</cp:revision>
  <cp:lastPrinted>2018-01-17T06:37:00Z</cp:lastPrinted>
  <dcterms:created xsi:type="dcterms:W3CDTF">2018-01-17T06:39:00Z</dcterms:created>
  <dcterms:modified xsi:type="dcterms:W3CDTF">2018-01-17T06:39:00Z</dcterms:modified>
</cp:coreProperties>
</file>